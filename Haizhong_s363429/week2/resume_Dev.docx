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ragraph">
                  <wp:posOffset>1546225</wp:posOffset>
                </wp:positionV>
                <wp:extent cx="330200" cy="5747385"/>
                <wp:effectExtent l="0" t="0" r="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" cy="5747385"/>
                          <a:chOff x="4910" y="3986"/>
                          <a:chExt cx="520" cy="9051"/>
                        </a:xfrm>
                        <a:solidFill>
                          <a:srgbClr val="186697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9" name="任意多边形 264"/>
                        <wps:cNvSpPr/>
                        <wps:spPr>
                          <a:xfrm>
                            <a:off x="4910" y="12756"/>
                            <a:ext cx="263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4944" y="11320"/>
                            <a:ext cx="345" cy="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5019" y="5329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437.2pt;margin-top:121.75pt;height:452.55pt;width:26pt;z-index:251668480;mso-width-relative:page;mso-height-relative:page;" coordorigin="4910,3986" coordsize="520,9051" o:gfxdata="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">
                <o:lock v:ext="edit" aspectratio="f"/>
                <v:shape id="任意多边形 76" o:spid="_x0000_s1026" o:spt="100" style="position:absolute;left:5030;top:3986;height:286;width:400;" filled="t" stroked="f" coordsize="263,184" o:gfxdata="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kVIDvvwAAANwAAAAPAAAAAAAAAAEAIAAAADgAAABkcnMvZG93bnJl&#10;di54bWxQSwECFAAUAAAACACHTuJAMy8FnjsAAAA5AAAAEAAAAAAAAAABACAAAAAkAQAAZHJzL3No&#10;YXBleG1sLnhtbFBLBQYAAAAABgAGAFsBAADO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4910;top:12756;height:281;width:263;" filled="t" stroked="f" coordsize="255,255" o:gfxdata="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KgehvAAAANwAAAAPAAAAAAAAAAEAIAAAADgAAABkcnMvZG93bnJldi54&#10;bWxQSwECFAAUAAAACACHTuJAMy8FnjsAAAA5AAAAEAAAAAAAAAABACAAAAAhAQAAZHJzL3NoYXBl&#10;eG1sLnhtbFBLBQYAAAAABgAGAFsBAADL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218" o:spid="_x0000_s1026" o:spt="100" style="position:absolute;left:4944;top:11320;flip:y;height:327;width:345;v-text-anchor:middle;" filled="t" stroked="f" coordsize="3543300,3617913" o:gfxdata="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IAnyboAAADcAAAADwAAAAAAAAABACAAAAA4AAAAZHJzL2Rvd25yZXYueG1s&#10;UEsBAhQAFAAAAAgAh07iQDMvBZ47AAAAOQAAABAAAAAAAAAAAQAgAAAAHwEAAGRycy9zaGFwZXht&#10;bC54bWxQSwUGAAAAAAYABgBbAQAAyQ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019;top:5329;height:278;width:317;v-text-anchor:middle;" filled="t" stroked="f" coordsize="3261356,2766950" o:gfxdata="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q4Cy+AAAA3AAAAA8AAAAAAAAAAQAgAAAAOAAAAGRycy9kb3ducmV2&#10;LnhtbFBLAQIUABQAAAAIAIdO4kAzLwWeOwAAADkAAAAQAAAAAAAAAAEAIAAAACMBAABkcnMvc2hh&#10;cGV4bWwueG1sUEsFBgAAAAAGAAYAWwEAAM0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7444105</wp:posOffset>
                </wp:positionV>
                <wp:extent cx="6510655" cy="18910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Dynamic and results-driven Software Developer with a strong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foundation in JavaScript, Git, SQL, and React. Familiar with Azure cloud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computing platform. Adept at developing cutting-edge solutions to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drive business growth and efficiency. NET ecosystem and pursuing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relevant certifications to validate skills. Passionate about expanding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expertise in cloud computing, machine learning, and containerization.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Eager to bring a high level of motivation and collaborate effectively 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team to drive projects to success. Excited about the opportunity to join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 forward-thinking team and contribute to challenging projects in the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 industry.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1.4pt;margin-top:586.15pt;height:148.9pt;width:512.65pt;z-index:251667456;mso-width-relative:page;mso-height-relative:page;" filled="f" stroked="f" coordsize="21600,21600" o:gfxdata="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wuOV7d&#10;AAAADgEAAA8AAAAAAAAAAQAgAAAAOAAAAGRycy9kb3ducmV2LnhtbFBLAQIUABQAAAAIAIdO4kAF&#10;r067PgIAAGc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Dynamic and results-driven Software Developer with a strong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foundation in JavaScript, Git, SQL, and React. Familiar with Azure cloud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computing platform. Adept at developing cutting-edge solutions to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drive business growth and efficiency. NET ecosystem and pursuing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relevant certifications to validate skills. Passionate about expanding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expertise in cloud computing, machine learning, and containerization.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Eager to bring a high level of motivation and collaborate effectively in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team to drive projects to success. Excited about the opportunity to join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 forward-thinking team and contribute to challenging projects in the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 industry.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1390015</wp:posOffset>
                </wp:positionV>
                <wp:extent cx="3052445" cy="6039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445" cy="6039485"/>
                          <a:chOff x="12486" y="3776"/>
                          <a:chExt cx="4807" cy="9511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594" y="5159"/>
                            <a:ext cx="4699" cy="1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eastAsia="zh-CN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486" y="11172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557" y="12569"/>
                            <a:ext cx="379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eastAsia="zh-CN"/>
                                </w:rPr>
                                <w:t>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2718" y="3776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86697"/>
                                  <w:sz w:val="34"/>
                                  <w:szCs w:val="34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41.85pt;margin-top:109.45pt;height:475.55pt;width:240.35pt;z-index:251669504;mso-width-relative:page;mso-height-relative:page;" coordorigin="12486,3776" coordsize="4807,9511" o:gfxdata="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FgAA&#10;AGRycy9QSwECFAAUAAAACACHTuJA/zuNXNsAAAAMAQAADwAAAAAAAAABACAAAAA4AAAAZHJzL2Rv&#10;d25yZXYueG1sUEsBAhQAFAAAAAgAh07iQCxEU0U+AwAAPw0AAA4AAAAAAAAAAQAgAAAAQAEAAGRy&#10;cy9lMm9Eb2MueG1sUEsFBgAAAAAGAAYAWQEAAPAGAAAAAA==&#10;">
                <o:lock v:ext="edit" aspectratio="f"/>
                <v:shape id="文本框 8" o:spid="_x0000_s1026" o:spt="202" type="#_x0000_t202" style="position:absolute;left:12594;top:5159;height:1092;width:4699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eastAsia="zh-CN"/>
                          </w:rPr>
                        </w:pPr>
                        <w:r>
                          <w:rPr>
                            <w:rFonts w:hint="default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eastAsia="zh-CN"/>
                          </w:rPr>
                          <w:t>Employment History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486;top:11172;height:718;width:2715;" filled="f" stroked="f" coordsize="21600,21600" o:gfxdata="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LpybLoAAADbAAAADwAAAAAAAAABACAAAAA4AAAAZHJzL2Rvd25yZXYueG1s&#10;UEsBAhQAFAAAAAgAh07iQDMvBZ47AAAAOQAAABAAAAAAAAAAAQAgAAAAHwEAAGRycy9zaGFwZXht&#10;bC54bWxQSwUGAAAAAAYABgBbAQAAyQ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eastAsia="zh-CN"/>
                          </w:rPr>
                          <w:t>S</w:t>
                        </w:r>
                        <w: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  <w:t>kill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557;top:12569;height:718;width:3792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eastAsia="zh-CN"/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default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eastAsia="zh-CN"/>
                          </w:rPr>
                          <w:t>rofile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76;height:718;width:2551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186697"/>
                            <w:sz w:val="34"/>
                            <w:szCs w:val="34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7058025</wp:posOffset>
                </wp:positionV>
                <wp:extent cx="7085330" cy="304800"/>
                <wp:effectExtent l="0" t="0" r="127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304800"/>
                          <a:chOff x="5773" y="4041"/>
                          <a:chExt cx="11158" cy="480"/>
                        </a:xfrm>
                      </wpg:grpSpPr>
                      <wpg:grpSp>
                        <wpg:cNvPr id="35" name="组合 70"/>
                        <wpg:cNvGrpSpPr/>
                        <wpg:grpSpPr>
                          <a:xfrm>
                            <a:off x="5773" y="4041"/>
                            <a:ext cx="11158" cy="480"/>
                            <a:chOff x="3236" y="3915"/>
                            <a:chExt cx="11158" cy="480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36" name="椭圆 64"/>
                          <wps:cNvSpPr/>
                          <wps:spPr>
                            <a:xfrm>
                              <a:off x="3236" y="4045"/>
                              <a:ext cx="222" cy="222"/>
                            </a:xfrm>
                            <a:prstGeom prst="ellipse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49"/>
                          <wps:cNvSpPr/>
                          <wps:spPr>
                            <a:xfrm>
                              <a:off x="13492" y="3915"/>
                              <a:ext cx="902" cy="480"/>
                            </a:xfrm>
                            <a:prstGeom prst="rect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直接连接符 7"/>
                        <wps:cNvCnPr/>
                        <wps:spPr>
                          <a:xfrm>
                            <a:off x="7434" y="4297"/>
                            <a:ext cx="7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6697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-50.8pt;margin-top:555.75pt;height:24pt;width:557.9pt;z-index:251670528;mso-width-relative:page;mso-height-relative:page;" coordorigin="5773,4041" coordsize="11158,480" o:gfxdata="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BYAAABkcnMv&#10;UEsBAhQAFAAAAAgAh07iQAS95L/cAAAADwEAAA8AAAAAAAAAAQAgAAAAOAAAAGRycy9kb3ducmV2&#10;LnhtbFBLAQIUABQAAAAIAIdO4kC1UHfS4wMAAG4MAAAOAAAAAAAAAAEAIAAAAEEBAABkcnMvZTJv&#10;RG9jLnhtbFBLBQYAAAAABgAGAFkBAACWBwAAAAA=&#10;">
                <o:lock v:ext="edit" aspectratio="f"/>
                <v:group id="组合 70" o:spid="_x0000_s1026" o:spt="203" style="position:absolute;left:5773;top:4041;height:480;width:11158;" coordorigin="3236,3915" coordsize="11158,480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64" o:spid="_x0000_s1026" o:spt="3" type="#_x0000_t3" style="position:absolute;left:3236;top:4045;height:222;width:222;v-text-anchor:middle;" fillcolor="#186697" filled="t" stroked="f" coordsize="21600,21600" o:gfxdata="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TsdG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49" o:spid="_x0000_s1026" o:spt="1" style="position:absolute;left:13492;top:3915;height:480;width:902;v-text-anchor:middle;" fillcolor="#186697" filled="t" stroked="f" coordsize="21600,21600" o:gfxdata="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oOL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" o:spid="_x0000_s1026" o:spt="20" style="position:absolute;left:7434;top:4297;height:0;width:7875;" filled="f" stroked="t" coordsize="21600,21600" o:gfxdata="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TCWsL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186697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6579870</wp:posOffset>
                </wp:positionV>
                <wp:extent cx="6634480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JavaScript、git、SQL、React、ASP.NET、HTML/CSS、C#、Entity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3.65pt;margin-top:518.1pt;height:66pt;width:522.4pt;z-index:251664384;mso-width-relative:page;mso-height-relative:page;" filled="f" stroked="f" coordsize="21600,21600" o:gfxdata="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BHL4zeAAAA&#10;DgEAAA8AAAAAAAAAAQAgAAAAOAAAAGRycy9kb3ducmV2LnhtbFBLAQIUABQAAAAIAIdO4kBFFgtX&#10;OgIAAGgEAAAOAAAAAAAAAAEAIAAAAEM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  <w:t>JavaScript、git、SQL、React、ASP.NET、HTML/CSS、C#、Entity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6164580</wp:posOffset>
                </wp:positionV>
                <wp:extent cx="7085330" cy="304800"/>
                <wp:effectExtent l="0" t="0" r="127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304800"/>
                          <a:chOff x="5773" y="4041"/>
                          <a:chExt cx="11158" cy="480"/>
                        </a:xfrm>
                      </wpg:grpSpPr>
                      <wpg:grpSp>
                        <wpg:cNvPr id="30" name="组合 70"/>
                        <wpg:cNvGrpSpPr/>
                        <wpg:grpSpPr>
                          <a:xfrm>
                            <a:off x="5773" y="4041"/>
                            <a:ext cx="11158" cy="480"/>
                            <a:chOff x="3236" y="3915"/>
                            <a:chExt cx="11158" cy="480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31" name="椭圆 64"/>
                          <wps:cNvSpPr/>
                          <wps:spPr>
                            <a:xfrm>
                              <a:off x="3236" y="4045"/>
                              <a:ext cx="222" cy="222"/>
                            </a:xfrm>
                            <a:prstGeom prst="ellipse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49"/>
                          <wps:cNvSpPr/>
                          <wps:spPr>
                            <a:xfrm>
                              <a:off x="13492" y="3915"/>
                              <a:ext cx="902" cy="480"/>
                            </a:xfrm>
                            <a:prstGeom prst="rect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7"/>
                        <wps:cNvCnPr/>
                        <wps:spPr>
                          <a:xfrm>
                            <a:off x="7328" y="4297"/>
                            <a:ext cx="79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6697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49.95pt;margin-top:485.4pt;height:24pt;width:557.9pt;z-index:251670528;mso-width-relative:page;mso-height-relative:page;" coordorigin="5773,4041" coordsize="11158,480" o:gfxdata="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BYAAABkcnMv&#10;UEsBAhQAFAAAAAgAh07iQL4hggPbAAAADQEAAA8AAAAAAAAAAQAgAAAAOAAAAGRycy9kb3ducmV2&#10;LnhtbFBLAQIUABQAAAAIAIdO4kAQDVII5AMAAG4MAAAOAAAAAAAAAAEAIAAAAEABAABkcnMvZTJv&#10;RG9jLnhtbFBLBQYAAAAABgAGAFkBAACWBwAAAAA=&#10;">
                <o:lock v:ext="edit" aspectratio="f"/>
                <v:group id="组合 70" o:spid="_x0000_s1026" o:spt="203" style="position:absolute;left:5773;top:4041;height:480;width:11158;" coordorigin="3236,3915" coordsize="11158,48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shape id="椭圆 64" o:spid="_x0000_s1026" o:spt="3" type="#_x0000_t3" style="position:absolute;left:3236;top:4045;height:222;width:222;v-text-anchor:middle;" fillcolor="#186697" filled="t" stroked="f" coordsize="21600,21600" o:gfxdata="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9p18y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49" o:spid="_x0000_s1026" o:spt="1" style="position:absolute;left:13492;top:3915;height:480;width:902;v-text-anchor:middle;" fillcolor="#186697" filled="t" stroked="f" coordsize="21600,21600" o:gfxdata="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86cX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" o:spid="_x0000_s1026" o:spt="20" style="position:absolute;left:7328;top:4297;height:0;width:7981;" filled="f" stroked="t" coordsize="21600,21600" o:gfxdata="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eR7u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186697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2918460</wp:posOffset>
                </wp:positionV>
                <wp:extent cx="6601460" cy="33858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460" cy="338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.9-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2032.9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Junior.NET Developer at Tencent Holdings Ltd., SHENZHEN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As a Software Engineer at Shenzhen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Tecent Holdings Ltd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., | was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involved in the development and maintenance of software solutions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using my skills in C#, ASP.NET MVC, HTML/CSS, JavaScript, ASP.NET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Core, React, Vue, Augular, and SQL.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 responsibilities included: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Contributing to the development of web applications using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ASP.NET MVC, HTML/CSS, and JavaScript.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Collaborating with the team to implement solutions and ensure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their successful integration.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Utilizing Git for version control and collaborating effectively with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the team to implement solutions.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Maintaining learning motivation and keeping up with the pace of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technological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75pt;margin-top:229.8pt;height:266.6pt;width:519.8pt;z-index:251665408;mso-width-relative:page;mso-height-relative:page;" filled="f" stroked="f" coordsize="21600,21600" o:gfxdata="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m3Zbj90A&#10;AAAMAQAADwAAAAAAAAABACAAAAA4AAAAZHJzL2Rvd25yZXYueG1sUEsBAhQAFAAAAAgAh07iQAN8&#10;DK09AgAAZw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  <w:t>31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.9-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  <w:t>2032.9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  <w:t>Junior.NET Developer at Tencent Holdings Ltd., SHENZHEN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As a Software Engineer at Shenzhen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Tecent Holdings Ltd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., | was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involved in the development and maintenance of software solutions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using my skills in C#, ASP.NET MVC, HTML/CSS, JavaScript, ASP.NET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Core, React, Vue, Augular, and SQL.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My responsibilities included: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Contributing to the development of web applications using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ASP.NET MVC, HTML/CSS, and JavaScript.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Collaborating with the team to implement solutions and ensure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their successful integration.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Utilizing Git for version control and collaborating effectively with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the team to implement solutions.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Maintaining learning motivation and keeping up with the pace of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technological development.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-1259840</wp:posOffset>
                </wp:positionH>
                <wp:positionV relativeFrom="paragraph">
                  <wp:posOffset>-596900</wp:posOffset>
                </wp:positionV>
                <wp:extent cx="7715250" cy="10886440"/>
                <wp:effectExtent l="0" t="0" r="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99.2pt;margin-top:-47pt;height:857.2pt;width:607.5pt;z-index:-251653120;v-text-anchor:middle;mso-width-relative:page;mso-height-relative:page;" fillcolor="#FFFFFF [3212]" filled="t" stroked="f" coordsize="21600,21600" o:gfxdata="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dZvTXdwAAAAOAQAADwAAAAAA&#10;AAABACAAAAA4AAAAZHJzL2Rvd25yZXYueG1sUEsBAhQAFAAAAAgAh07iQCaGJC5rAgAAzQQAAA4A&#10;AAAAAAAAAQAgAAAAQ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2351405</wp:posOffset>
                </wp:positionV>
                <wp:extent cx="7085330" cy="304800"/>
                <wp:effectExtent l="0" t="0" r="127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304800"/>
                          <a:chOff x="5773" y="4041"/>
                          <a:chExt cx="11158" cy="480"/>
                        </a:xfrm>
                      </wpg:grpSpPr>
                      <wpg:grpSp>
                        <wpg:cNvPr id="15" name="组合 70"/>
                        <wpg:cNvGrpSpPr/>
                        <wpg:grpSpPr>
                          <a:xfrm>
                            <a:off x="5773" y="4041"/>
                            <a:ext cx="11158" cy="480"/>
                            <a:chOff x="3236" y="3915"/>
                            <a:chExt cx="11158" cy="480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16" name="椭圆 64"/>
                          <wps:cNvSpPr/>
                          <wps:spPr>
                            <a:xfrm>
                              <a:off x="3236" y="4021"/>
                              <a:ext cx="222" cy="222"/>
                            </a:xfrm>
                            <a:prstGeom prst="ellipse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49"/>
                          <wps:cNvSpPr/>
                          <wps:spPr>
                            <a:xfrm>
                              <a:off x="13492" y="3915"/>
                              <a:ext cx="902" cy="480"/>
                            </a:xfrm>
                            <a:prstGeom prst="rect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直接连接符 7"/>
                        <wps:cNvCnPr/>
                        <wps:spPr>
                          <a:xfrm>
                            <a:off x="9685" y="4297"/>
                            <a:ext cx="56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6697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49.05pt;margin-top:185.15pt;height:24pt;width:557.9pt;z-index:251670528;mso-width-relative:page;mso-height-relative:page;" coordorigin="5773,4041" coordsize="11158,480" o:gfxdata="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BYAAABkcnMv&#10;UEsBAhQAFAAAAAgAh07iQLlFF5/cAAAADAEAAA8AAAAAAAAAAQAgAAAAOAAAAGRycy9kb3ducmV2&#10;LnhtbFBLAQIUABQAAAAIAIdO4kA0Rw314wMAAG4MAAAOAAAAAAAAAAEAIAAAAEEBAABkcnMvZTJv&#10;RG9jLnhtbFBLBQYAAAAABgAGAFkBAACWBwAAAAA=&#10;">
                <o:lock v:ext="edit" aspectratio="f"/>
                <v:group id="组合 70" o:spid="_x0000_s1026" o:spt="203" style="position:absolute;left:5773;top:4041;height:480;width:11158;" coordorigin="3236,3915" coordsize="11158,48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椭圆 64" o:spid="_x0000_s1026" o:spt="3" type="#_x0000_t3" style="position:absolute;left:3236;top:4021;height:222;width:222;v-text-anchor:middle;" fillcolor="#186697" filled="t" stroked="f" coordsize="21600,21600" o:gfxdata="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5+5sm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49" o:spid="_x0000_s1026" o:spt="1" style="position:absolute;left:13492;top:3915;height:480;width:902;v-text-anchor:middle;" fillcolor="#186697" filled="t" stroked="f" coordsize="21600,21600" o:gfxdata="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Axjp7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" o:spid="_x0000_s1026" o:spt="20" style="position:absolute;left:9685;top:4297;height:0;width:5624;" filled="f" stroked="t" coordsize="21600,21600" o:gfxdata="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O9zEL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186697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-481330</wp:posOffset>
                </wp:positionV>
                <wp:extent cx="2814955" cy="1367155"/>
                <wp:effectExtent l="0" t="0" r="0" b="3175"/>
                <wp:wrapNone/>
                <wp:docPr id="2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15970" y="556260"/>
                          <a:ext cx="2815100" cy="1367155"/>
                          <a:chOff x="5216" y="396"/>
                          <a:chExt cx="3724" cy="2083"/>
                        </a:xfrm>
                      </wpg:grpSpPr>
                      <wps:wsp>
                        <wps:cNvPr id="23" name="文本框 87"/>
                        <wps:cNvSpPr txBox="1"/>
                        <wps:spPr>
                          <a:xfrm>
                            <a:off x="5569" y="396"/>
                            <a:ext cx="3371" cy="2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Mobile：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0422473284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Email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s363429@students.cdu.edu.au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Address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Casuarina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8"/>
                        <wps:cNvSpPr/>
                        <wps:spPr>
                          <a:xfrm flipH="1">
                            <a:off x="5316" y="2141"/>
                            <a:ext cx="203" cy="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8669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8" name="任意多边形 20"/>
                        <wps:cNvSpPr>
                          <a:spLocks noChangeAspect="1"/>
                        </wps:cNvSpPr>
                        <wps:spPr>
                          <a:xfrm>
                            <a:off x="5216" y="1010"/>
                            <a:ext cx="236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rgbClr val="18669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5243" y="1394"/>
                            <a:ext cx="223" cy="1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18669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69.2pt;margin-top:-37.9pt;height:107.65pt;width:221.65pt;z-index:251660288;mso-width-relative:page;mso-height-relative:page;" coordorigin="5216,396" coordsize="3724,2083" o:gfxdata="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">
                <o:lock v:ext="edit" aspectratio="f"/>
                <v:shape id="文本框 87" o:spid="_x0000_s1026" o:spt="202" type="#_x0000_t202" style="position:absolute;left:5569;top:396;height:2083;width:3371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Mobile：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0422473284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Email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: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s363429@students.cdu.edu.au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rPr>
                            <w:rFonts w:hint="default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Address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Casuarina</w:t>
                        </w:r>
                      </w:p>
                    </w:txbxContent>
                  </v:textbox>
                </v:shape>
                <v:shape id="任意多边形 8" o:spid="_x0000_s1026" o:spt="100" style="position:absolute;left:5316;top:2141;flip:x;height:266;width:203;" fillcolor="#186697" filled="t" stroked="f" coordsize="82,109" o:gfxdata="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vFtdr0AAADaAAAADwAAAAAAAAABACAAAAA4AAAAZHJzL2Rvd25yZXYu&#10;eG1sUEsBAhQAFAAAAAgAh07iQDMvBZ47AAAAOQAAABAAAAAAAAAAAQAgAAAAIgEAAGRycy9zaGFw&#10;ZXhtbC54bWxQSwUGAAAAAAYABgBbAQAAzAMA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0" o:spid="_x0000_s1026" o:spt="100" style="position:absolute;left:5216;top:1010;height:239;width:236;" fillcolor="#186697" filled="t" stroked="f" coordsize="60,60" o:gfxdata="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QeWpTuQAAANsAAAAPAAAAAAAAAAEAIAAAADgAAABkcnMvZG93bnJldi54bWxQ&#10;SwECFAAUAAAACACHTuJAMy8FnjsAAAA5AAAAEAAAAAAAAAABACAAAAAeAQAAZHJzL3NoYXBleG1s&#10;LnhtbFBLBQYAAAAABgAGAFsBAADIAwAAAAA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5243;top:1394;flip:x;height:158;width:223;" fillcolor="#186697" filled="t" stroked="f" coordsize="302,208" o:gfxdata="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l5CHr0AAADbAAAADwAAAAAAAAABACAAAAA4AAAAZHJzL2Rvd25yZXYu&#10;eG1sUEsBAhQAFAAAAAgAh07iQDMvBZ47AAAAOQAAABAAAAAAAAAAAQAgAAAAIgEAAGRycy9zaGFw&#10;ZXhtbC54bWxQSwUGAAAAAAYABgBbAQAAzAMAAAAA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-479425</wp:posOffset>
                </wp:positionV>
                <wp:extent cx="3477260" cy="143700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2445" y="468630"/>
                          <a:ext cx="3477260" cy="1437005"/>
                          <a:chOff x="4612" y="779"/>
                          <a:chExt cx="5476" cy="2263"/>
                        </a:xfrm>
                      </wpg:grpSpPr>
                      <wps:wsp>
                        <wps:cNvPr id="26" name="文本框 97"/>
                        <wps:cNvSpPr txBox="1"/>
                        <wps:spPr>
                          <a:xfrm>
                            <a:off x="4612" y="1817"/>
                            <a:ext cx="5476" cy="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Career Objective：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.NET Developer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experience：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5"/>
                        <wps:cNvSpPr txBox="1"/>
                        <wps:spPr>
                          <a:xfrm>
                            <a:off x="4612" y="779"/>
                            <a:ext cx="4454" cy="1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60" w:hanging="260" w:hangingChars="50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Haizhong Lin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155.75pt;margin-top:-37.75pt;height:113.15pt;width:273.8pt;z-index:251661312;mso-width-relative:page;mso-height-relative:page;" coordorigin="4612,779" coordsize="5476,2263" o:gfxdata="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WAAAAZHJzL1BLAQIUABQAAAAIAIdO4kA4&#10;CRTu2gAAAAsBAAAPAAAAAAAAAAEAIAAAADgAAABkcnMvZG93bnJldi54bWxQSwECFAAUAAAACACH&#10;TuJALJ9YR/ACAAA2CAAADgAAAAAAAAABACAAAAA/AQAAZHJzL2Uyb0RvYy54bWxQSwUGAAAAAAYA&#10;BgBZAQAAoQYAAAAA&#10;">
                <o:lock v:ext="edit" aspectratio="f"/>
                <v:shape id="文本框 97" o:spid="_x0000_s1026" o:spt="202" type="#_x0000_t202" style="position:absolute;left:4612;top:1817;height:1225;width:5476;" filled="f" stroked="f" coordsize="21600,21600" o:gfxdata="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e2+0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Career Objective：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.NET Developer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experience：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 years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612;top:779;height:1013;width:4454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260" w:hanging="260" w:hangingChars="50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Haizhong Lin</w:t>
                        </w:r>
                      </w:p>
                      <w:p>
                        <w:pPr>
                          <w:rPr>
                            <w:rFonts w:hint="eastAsia"/>
                            <w:sz w:val="52"/>
                            <w:szCs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-574040</wp:posOffset>
                </wp:positionV>
                <wp:extent cx="5594985" cy="1627505"/>
                <wp:effectExtent l="0" t="0" r="571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478790"/>
                          <a:ext cx="5594985" cy="1627505"/>
                        </a:xfrm>
                        <a:prstGeom prst="rect">
                          <a:avLst/>
                        </a:prstGeom>
                        <a:solidFill>
                          <a:srgbClr val="1866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42.4pt;margin-top:-45.2pt;height:128.15pt;width:440.55pt;z-index:251659264;v-text-anchor:middle;mso-width-relative:page;mso-height-relative:page;" fillcolor="#186697" filled="t" stroked="f" coordsize="21600,21600" o:gfxdata="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zEmynXAAAA&#10;DAEAAA8AAAAAAAAAAQAgAAAAOAAAAGRycy9kb3ducmV2LnhtbFBLAQIUABQAAAAIAIdO4kCC4lON&#10;egIAANcEAAAOAAAAAAAAAAEAIAAAADw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1471930</wp:posOffset>
                </wp:positionV>
                <wp:extent cx="7085330" cy="304800"/>
                <wp:effectExtent l="0" t="0" r="127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304800"/>
                          <a:chOff x="5773" y="4041"/>
                          <a:chExt cx="11158" cy="480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5773" y="4041"/>
                            <a:ext cx="11158" cy="480"/>
                            <a:chOff x="3236" y="3915"/>
                            <a:chExt cx="11158" cy="480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3236" y="4045"/>
                              <a:ext cx="222" cy="222"/>
                            </a:xfrm>
                            <a:prstGeom prst="ellipse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3492" y="3915"/>
                              <a:ext cx="902" cy="480"/>
                            </a:xfrm>
                            <a:prstGeom prst="rect">
                              <a:avLst/>
                            </a:prstGeom>
                            <a:solidFill>
                              <a:srgbClr val="1866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8034" y="4297"/>
                            <a:ext cx="72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6697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42.8pt;margin-top:115.9pt;height:24pt;width:557.9pt;z-index:251670528;mso-width-relative:page;mso-height-relative:page;" coordorigin="5773,4041" coordsize="11158,480" o:gfxdata="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BYAAABkcnMvUEsBAhQA&#10;FAAAAAgAh07iQBN41mLcAAAADAEAAA8AAAAAAAAAAQAgAAAAOAAAAGRycy9kb3ducmV2LnhtbFBL&#10;AQIUABQAAAAIAIdO4kAEuFMc3QMAAG0MAAAOAAAAAAAAAAEAIAAAAEEBAABkcnMvZTJvRG9jLnht&#10;bFBLBQYAAAAABgAGAFkBAACQBwAAAAA=&#10;">
                <o:lock v:ext="edit" aspectratio="f"/>
                <v:group id="组合 70" o:spid="_x0000_s1026" o:spt="203" style="position:absolute;left:5773;top:4041;height:480;width:11158;" coordorigin="3236,3915" coordsize="11158,480" o:gfxdata="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v0XS1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椭圆 64" o:spid="_x0000_s1026" o:spt="3" type="#_x0000_t3" style="position:absolute;left:3236;top:4045;height:222;width:222;v-text-anchor:middle;" fillcolor="#186697" filled="t" stroked="f" coordsize="21600,21600" o:gfxdata="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+Y9O3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49" o:spid="_x0000_s1026" o:spt="1" style="position:absolute;left:13492;top:3915;height:480;width:902;v-text-anchor:middle;" fillcolor="#186697" filled="t" stroked="f" coordsize="21600,21600" o:gfxdata="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Wx9U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" o:spid="_x0000_s1026" o:spt="20" style="position:absolute;left:8034;top:4297;height:0;width:7275;" filled="f" stroked="t" coordsize="21600,21600" o:gfxdata="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L1oC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186697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1866900</wp:posOffset>
                </wp:positionV>
                <wp:extent cx="6597650" cy="12230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223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2023.7 -2025.11 Master, Charles Darwin University 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0.7pt;margin-top:147pt;height:96.3pt;width:519.5pt;z-index:251666432;mso-width-relative:page;mso-height-relative:page;" filled="f" stroked="f" coordsize="21600,21600" o:gfxdata="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XHU7NN4AAAAM&#10;AQAADwAAAAAAAAABACAAAAA4AAAAZHJzL2Rvd25yZXYueG1sUEsBAhQAFAAAAAgAh07iQAhZ/J05&#10;AgAAZwQAAA4AAAAAAAAAAQAgAAAAQ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eastAsia="zh-CN"/>
                        </w:rPr>
                        <w:t>2023.7 -2025.11 Master, Charles Darwin University 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-643255</wp:posOffset>
                </wp:positionV>
                <wp:extent cx="7048500" cy="101727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17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69.85pt;margin-top:-50.65pt;height:801pt;width:555pt;z-index:-251654144;v-text-anchor:middle;mso-width-relative:page;mso-height-relative:page;" fillcolor="#FFFFFF [3212]" filled="t" stroked="f" coordsize="21600,21600" o:gfxdata="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0ERLLbAAAADgEAAA8AAAAAAAAA&#10;AQAgAAAAOAAAAGRycy9kb3ducmV2LnhtbFBLAQIUABQAAAAIAIdO4kCfKWoyagIAAM8EAAAOAAAA&#10;AAAAAAEAIAAAAEA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创艺简粗黑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B0BB2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374CD"/>
    <w:rsid w:val="165750CB"/>
    <w:rsid w:val="16B7108E"/>
    <w:rsid w:val="16BA53EF"/>
    <w:rsid w:val="172F50E9"/>
    <w:rsid w:val="175E0287"/>
    <w:rsid w:val="17667BAA"/>
    <w:rsid w:val="17C72C5B"/>
    <w:rsid w:val="181B31B5"/>
    <w:rsid w:val="18420CED"/>
    <w:rsid w:val="185D7493"/>
    <w:rsid w:val="186079A3"/>
    <w:rsid w:val="188A0D17"/>
    <w:rsid w:val="18B25AF6"/>
    <w:rsid w:val="18B74A50"/>
    <w:rsid w:val="18DA394F"/>
    <w:rsid w:val="18F72A28"/>
    <w:rsid w:val="18FC11D9"/>
    <w:rsid w:val="198163B3"/>
    <w:rsid w:val="19AA2992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9DD3707"/>
    <w:rsid w:val="3A140BA9"/>
    <w:rsid w:val="3A2D3996"/>
    <w:rsid w:val="3A3B1957"/>
    <w:rsid w:val="3A6046F2"/>
    <w:rsid w:val="3A79139C"/>
    <w:rsid w:val="3ABE0451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B73A62"/>
    <w:rsid w:val="41D6397F"/>
    <w:rsid w:val="423B4745"/>
    <w:rsid w:val="423C1A41"/>
    <w:rsid w:val="428622B0"/>
    <w:rsid w:val="43010085"/>
    <w:rsid w:val="43076151"/>
    <w:rsid w:val="4322086C"/>
    <w:rsid w:val="434E7431"/>
    <w:rsid w:val="435940F8"/>
    <w:rsid w:val="43797EC0"/>
    <w:rsid w:val="43BE5D24"/>
    <w:rsid w:val="441279FF"/>
    <w:rsid w:val="4418479D"/>
    <w:rsid w:val="44453DDE"/>
    <w:rsid w:val="44946D5F"/>
    <w:rsid w:val="44D35CD8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433EFC"/>
    <w:rsid w:val="547C2C41"/>
    <w:rsid w:val="54FE4287"/>
    <w:rsid w:val="55A4094D"/>
    <w:rsid w:val="560B0BE3"/>
    <w:rsid w:val="560E1F74"/>
    <w:rsid w:val="56311E06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31D82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3C7759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  <w:rsid w:val="BFFA7A4A"/>
    <w:rsid w:val="F8D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inhaizhong/Library/Containers/com.kingsoft.wpsoffice.mac/Data/.kingsoft/office6/templates/download/51ce6216-dd97-4a19-929f-cd8679e47aca/&#26497;&#31616;&#20027;&#20041;&#28145;&#34013;&#3339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极简主义深蓝色简历.docx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2024-08-06T10:48:00Z</dcterms:created>
  <dc:creator>★↑动☆</dc:creator>
  <cp:lastModifiedBy>★↑动☆</cp:lastModifiedBy>
  <dcterms:modified xsi:type="dcterms:W3CDTF">2024-08-09T23:26:50Z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1033-5.4.0.7913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1.0_B4VJAVeMDOya8Axi2fJRMD/PKqihyL0k8RHZRXsgvY7hNrFw+uBXcNBeYbTpFbPTVDw4n18Gh/JHUX0CPbdZAg==</vt:lpwstr>
  </property>
  <property fmtid="{D5CDD505-2E9C-101B-9397-08002B2CF9AE}" pid="5" name="KSOTemplateUUID">
    <vt:lpwstr>v1.0_mb_HEeYVkS34T0LCCS4QeoIbQ==</vt:lpwstr>
  </property>
  <property fmtid="{D5CDD505-2E9C-101B-9397-08002B2CF9AE}" pid="6" name="ICV">
    <vt:lpwstr>EB2BDD677D32EAAA69F4B06666A06F87_41</vt:lpwstr>
  </property>
</Properties>
</file>